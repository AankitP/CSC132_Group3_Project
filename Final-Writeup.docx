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DAE78" w14:textId="77777777" w:rsidR="00AC40EF" w:rsidRDefault="00400CA4">
      <w:pPr>
        <w:pStyle w:val="APCSLessonheader"/>
        <w:rPr>
          <w:b/>
          <w:bCs/>
          <w:sz w:val="28"/>
        </w:rPr>
      </w:pPr>
      <w:r>
        <w:rPr>
          <w:b/>
          <w:bCs/>
          <w:sz w:val="28"/>
        </w:rPr>
        <w:t>Raspberry Pi Final Project Title</w:t>
      </w:r>
    </w:p>
    <w:p w14:paraId="61FB1865" w14:textId="77777777" w:rsidR="00AC40EF" w:rsidRDefault="00AC40EF">
      <w:pPr>
        <w:pStyle w:val="Textbody"/>
        <w:spacing w:after="0"/>
        <w:rPr>
          <w:szCs w:val="24"/>
        </w:rPr>
      </w:pPr>
    </w:p>
    <w:p w14:paraId="78E3BC9F" w14:textId="77777777" w:rsidR="00AC40EF" w:rsidRDefault="00400CA4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Project Team Members</w:t>
      </w:r>
    </w:p>
    <w:p w14:paraId="53C8091C" w14:textId="77777777" w:rsidR="00AC40EF" w:rsidRDefault="00400CA4">
      <w:pPr>
        <w:pStyle w:val="Textbody"/>
        <w:spacing w:after="0"/>
        <w:rPr>
          <w:szCs w:val="24"/>
        </w:rPr>
      </w:pPr>
      <w:r>
        <w:rPr>
          <w:szCs w:val="24"/>
        </w:rPr>
        <w:t xml:space="preserve">Ryan </w:t>
      </w:r>
      <w:proofErr w:type="spellStart"/>
      <w:r>
        <w:rPr>
          <w:szCs w:val="24"/>
        </w:rPr>
        <w:t>Texada</w:t>
      </w:r>
      <w:proofErr w:type="spellEnd"/>
    </w:p>
    <w:p w14:paraId="3C125FFF" w14:textId="77777777" w:rsidR="00AC40EF" w:rsidRDefault="00400CA4">
      <w:pPr>
        <w:pStyle w:val="Textbody"/>
        <w:spacing w:after="0"/>
        <w:rPr>
          <w:szCs w:val="24"/>
        </w:rPr>
      </w:pPr>
      <w:r>
        <w:rPr>
          <w:szCs w:val="24"/>
        </w:rPr>
        <w:t>Aankit Pokhrel</w:t>
      </w:r>
    </w:p>
    <w:p w14:paraId="27F997E6" w14:textId="77777777" w:rsidR="00AC40EF" w:rsidRDefault="00400CA4">
      <w:pPr>
        <w:pStyle w:val="Textbody"/>
        <w:spacing w:after="0"/>
        <w:rPr>
          <w:szCs w:val="24"/>
        </w:rPr>
      </w:pPr>
      <w:r>
        <w:rPr>
          <w:szCs w:val="24"/>
        </w:rPr>
        <w:t>Brianna Butler</w:t>
      </w:r>
    </w:p>
    <w:p w14:paraId="2D45195D" w14:textId="77777777" w:rsidR="00AC40EF" w:rsidRDefault="00400CA4">
      <w:pPr>
        <w:pStyle w:val="Textbody"/>
        <w:spacing w:after="0"/>
        <w:rPr>
          <w:szCs w:val="24"/>
        </w:rPr>
      </w:pPr>
      <w:r>
        <w:rPr>
          <w:szCs w:val="24"/>
        </w:rPr>
        <w:t>...</w:t>
      </w:r>
    </w:p>
    <w:p w14:paraId="4EEAD136" w14:textId="77777777" w:rsidR="00AC40EF" w:rsidRDefault="00AC40EF">
      <w:pPr>
        <w:pStyle w:val="Textbody"/>
        <w:spacing w:after="0"/>
        <w:rPr>
          <w:szCs w:val="24"/>
        </w:rPr>
      </w:pPr>
    </w:p>
    <w:p w14:paraId="2168E8F3" w14:textId="77777777" w:rsidR="00AC40EF" w:rsidRDefault="00400CA4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Project Summary</w:t>
      </w:r>
    </w:p>
    <w:p w14:paraId="50BD6E12" w14:textId="77777777" w:rsidR="00AC40EF" w:rsidRDefault="00400CA4">
      <w:pPr>
        <w:pStyle w:val="Textbody"/>
        <w:spacing w:after="0"/>
        <w:rPr>
          <w:szCs w:val="24"/>
        </w:rPr>
      </w:pPr>
      <w:r>
        <w:rPr>
          <w:szCs w:val="24"/>
        </w:rPr>
        <w:t>Our project is to create a .</w:t>
      </w:r>
    </w:p>
    <w:p w14:paraId="0E34806F" w14:textId="77777777" w:rsidR="00AC40EF" w:rsidRDefault="00AC40EF">
      <w:pPr>
        <w:pStyle w:val="Textbody"/>
        <w:spacing w:after="0"/>
        <w:rPr>
          <w:szCs w:val="24"/>
        </w:rPr>
      </w:pPr>
    </w:p>
    <w:p w14:paraId="0F2FD847" w14:textId="77777777" w:rsidR="00AC40EF" w:rsidRDefault="00400CA4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Goals and Objectives</w:t>
      </w:r>
    </w:p>
    <w:p w14:paraId="3988C6E1" w14:textId="77777777" w:rsidR="00AC40EF" w:rsidRDefault="00400CA4">
      <w:pPr>
        <w:pStyle w:val="Textbody"/>
        <w:spacing w:after="0"/>
        <w:rPr>
          <w:szCs w:val="24"/>
        </w:rPr>
      </w:pPr>
      <w:r>
        <w:rPr>
          <w:szCs w:val="24"/>
        </w:rPr>
        <w:t xml:space="preserve">What are your project's main goals and </w:t>
      </w:r>
      <w:proofErr w:type="gramStart"/>
      <w:r>
        <w:rPr>
          <w:szCs w:val="24"/>
        </w:rPr>
        <w:t>objectives.</w:t>
      </w:r>
      <w:proofErr w:type="gramEnd"/>
      <w:r>
        <w:rPr>
          <w:szCs w:val="24"/>
        </w:rPr>
        <w:t xml:space="preserve">  Make sure to </w:t>
      </w:r>
      <w:r>
        <w:rPr>
          <w:szCs w:val="24"/>
        </w:rPr>
        <w:t>discuss if/how the project has broader societal impact.  For example, will it make life easier for people in general?  Does it simplify tasks for the visually impaired?  Think big and broad.</w:t>
      </w:r>
    </w:p>
    <w:p w14:paraId="4F426A39" w14:textId="77777777" w:rsidR="00AC40EF" w:rsidRDefault="00AC40EF">
      <w:pPr>
        <w:pStyle w:val="Textbody"/>
        <w:spacing w:after="0"/>
        <w:rPr>
          <w:szCs w:val="24"/>
        </w:rPr>
      </w:pPr>
    </w:p>
    <w:p w14:paraId="41F1E74C" w14:textId="77777777" w:rsidR="00AC40EF" w:rsidRDefault="00400CA4">
      <w:pPr>
        <w:pStyle w:val="Textbody"/>
        <w:spacing w:after="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Github</w:t>
      </w:r>
      <w:proofErr w:type="spellEnd"/>
      <w:r>
        <w:rPr>
          <w:b/>
          <w:bCs/>
          <w:szCs w:val="24"/>
        </w:rPr>
        <w:t xml:space="preserve"> Repository</w:t>
      </w:r>
    </w:p>
    <w:p w14:paraId="7843193C" w14:textId="77777777" w:rsidR="00AC40EF" w:rsidRDefault="00400CA4">
      <w:pPr>
        <w:pStyle w:val="Textbody"/>
        <w:spacing w:after="0"/>
        <w:rPr>
          <w:szCs w:val="24"/>
        </w:rPr>
      </w:pPr>
      <w:r>
        <w:rPr>
          <w:szCs w:val="24"/>
        </w:rPr>
        <w:t xml:space="preserve">This project's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 repository is located at</w:t>
      </w:r>
      <w:r>
        <w:rPr>
          <w:szCs w:val="24"/>
        </w:rPr>
        <w:t>: &lt;insert URL here&gt;.  Feel free to provide other interesting details about the project's repository (e.g., How many branches are there?  How many revisions were made?).</w:t>
      </w:r>
    </w:p>
    <w:p w14:paraId="412C0FB4" w14:textId="77777777" w:rsidR="00AC40EF" w:rsidRDefault="00AC40EF">
      <w:pPr>
        <w:pStyle w:val="Textbody"/>
        <w:spacing w:after="0"/>
        <w:rPr>
          <w:szCs w:val="24"/>
        </w:rPr>
      </w:pPr>
    </w:p>
    <w:p w14:paraId="52633E70" w14:textId="77777777" w:rsidR="00AC40EF" w:rsidRDefault="00400CA4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Bill of Materials</w:t>
      </w:r>
    </w:p>
    <w:p w14:paraId="445F248E" w14:textId="77777777" w:rsidR="00AC40EF" w:rsidRDefault="00400CA4">
      <w:pPr>
        <w:pStyle w:val="Textbody"/>
        <w:spacing w:after="0"/>
        <w:rPr>
          <w:szCs w:val="24"/>
        </w:rPr>
      </w:pPr>
      <w:r>
        <w:rPr>
          <w:szCs w:val="24"/>
        </w:rPr>
        <w:t xml:space="preserve">Itemize the required </w:t>
      </w:r>
      <w:r>
        <w:rPr>
          <w:szCs w:val="24"/>
        </w:rPr>
        <w:t xml:space="preserve">physical/electronic/hardware components (e.g., Raspberry Pi B v3, HC-SR04 ultrasonic ranging module, 5mm red diffused LEDs, 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 xml:space="preserve">), software components (e.g., Python v2.7.9, 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), and any other components that are relevant to your project.</w:t>
      </w:r>
    </w:p>
    <w:p w14:paraId="110A3B93" w14:textId="77777777" w:rsidR="00AC40EF" w:rsidRDefault="00AC40EF">
      <w:pPr>
        <w:pStyle w:val="Textbody"/>
        <w:spacing w:after="0"/>
        <w:rPr>
          <w:szCs w:val="24"/>
        </w:rPr>
      </w:pPr>
    </w:p>
    <w:p w14:paraId="509C1DAA" w14:textId="77777777" w:rsidR="00AC40EF" w:rsidRDefault="00400CA4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GPIO and GUI</w:t>
      </w:r>
    </w:p>
    <w:p w14:paraId="102AE37E" w14:textId="77777777" w:rsidR="00AC40EF" w:rsidRDefault="00400CA4">
      <w:pPr>
        <w:pStyle w:val="Textbody"/>
        <w:spacing w:after="0"/>
        <w:rPr>
          <w:szCs w:val="24"/>
        </w:rPr>
      </w:pPr>
      <w:r>
        <w:rPr>
          <w:szCs w:val="24"/>
        </w:rPr>
        <w:t xml:space="preserve">How </w:t>
      </w:r>
      <w:r>
        <w:rPr>
          <w:szCs w:val="24"/>
        </w:rPr>
        <w:t xml:space="preserve">did you incorporate GPIO, an external circuit, and any other external components?  How did you integrate an intuitive GUI that will be rendered on the LCD </w:t>
      </w:r>
      <w:proofErr w:type="gramStart"/>
      <w:r>
        <w:rPr>
          <w:szCs w:val="24"/>
        </w:rPr>
        <w:t>touchscreen.</w:t>
      </w:r>
      <w:proofErr w:type="gramEnd"/>
      <w:r>
        <w:rPr>
          <w:szCs w:val="24"/>
        </w:rPr>
        <w:t xml:space="preserve">  Provide a mock-up/image of the GUI.</w:t>
      </w:r>
    </w:p>
    <w:p w14:paraId="58661F5B" w14:textId="77777777" w:rsidR="00AC40EF" w:rsidRDefault="00AC40EF">
      <w:pPr>
        <w:pStyle w:val="Textbody"/>
        <w:spacing w:after="0"/>
        <w:rPr>
          <w:szCs w:val="24"/>
        </w:rPr>
      </w:pPr>
    </w:p>
    <w:p w14:paraId="60CDC3F1" w14:textId="77777777" w:rsidR="00AC40EF" w:rsidRDefault="00400CA4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Gantt Chart</w:t>
      </w:r>
    </w:p>
    <w:p w14:paraId="50E2E53E" w14:textId="77777777" w:rsidR="00AC40EF" w:rsidRDefault="00400CA4">
      <w:pPr>
        <w:pStyle w:val="Textbody"/>
        <w:spacing w:after="0"/>
        <w:rPr>
          <w:szCs w:val="24"/>
        </w:rPr>
      </w:pPr>
      <w:r>
        <w:rPr>
          <w:szCs w:val="24"/>
        </w:rPr>
        <w:t>Insert your project's final Gantt char</w:t>
      </w:r>
      <w:r>
        <w:rPr>
          <w:szCs w:val="24"/>
        </w:rPr>
        <w:t xml:space="preserve">t here.  Make sure to modify the spreadsheet provided.  An easy way to insert the spreadsheet is to highlight the relevant cells in the spreadsheet, copy it to the clipboard via </w:t>
      </w:r>
      <w:proofErr w:type="spellStart"/>
      <w:r>
        <w:rPr>
          <w:szCs w:val="24"/>
        </w:rPr>
        <w:t>Ctrl+C</w:t>
      </w:r>
      <w:proofErr w:type="spellEnd"/>
      <w:r>
        <w:rPr>
          <w:szCs w:val="24"/>
        </w:rPr>
        <w:t xml:space="preserve">, and paste it as a Bitmap (centered and using no wrap) via </w:t>
      </w:r>
      <w:proofErr w:type="spellStart"/>
      <w:r>
        <w:rPr>
          <w:szCs w:val="24"/>
        </w:rPr>
        <w:t>Shift+Ctrl+V</w:t>
      </w:r>
      <w:proofErr w:type="spellEnd"/>
      <w:r>
        <w:rPr>
          <w:szCs w:val="24"/>
        </w:rPr>
        <w:t>.  Discuss the schedule and how it may have differed from your initial plans.</w:t>
      </w:r>
    </w:p>
    <w:p w14:paraId="2B815C8F" w14:textId="77777777" w:rsidR="00AC40EF" w:rsidRDefault="00AC40EF">
      <w:pPr>
        <w:pStyle w:val="Textbody"/>
        <w:spacing w:after="0"/>
      </w:pPr>
    </w:p>
    <w:p w14:paraId="1CC8960B" w14:textId="77777777" w:rsidR="00AC40EF" w:rsidRDefault="00400CA4">
      <w:pPr>
        <w:pStyle w:val="Textbody"/>
        <w:spacing w:after="0"/>
        <w:rPr>
          <w:b/>
          <w:bCs/>
        </w:rPr>
      </w:pPr>
      <w:r>
        <w:rPr>
          <w:b/>
          <w:bCs/>
        </w:rPr>
        <w:t>Future Development Plans</w:t>
      </w:r>
    </w:p>
    <w:p w14:paraId="5630F165" w14:textId="77777777" w:rsidR="00AC40EF" w:rsidRDefault="00400CA4">
      <w:pPr>
        <w:pStyle w:val="Textbody"/>
        <w:spacing w:after="0"/>
      </w:pPr>
      <w:r>
        <w:t>If you were to continue working on this project, what would you do?  Where could you go from here to make it better?  What could be done to make it have</w:t>
      </w:r>
      <w:r>
        <w:t xml:space="preserve"> increased broader impact?</w:t>
      </w:r>
    </w:p>
    <w:p w14:paraId="2EA9A1E2" w14:textId="77777777" w:rsidR="00AC40EF" w:rsidRDefault="00AC40EF">
      <w:pPr>
        <w:pStyle w:val="Textbody"/>
        <w:spacing w:after="0"/>
      </w:pPr>
    </w:p>
    <w:p w14:paraId="3CB42E0C" w14:textId="77777777" w:rsidR="00AC40EF" w:rsidRDefault="00400CA4">
      <w:pPr>
        <w:pStyle w:val="Textbody"/>
        <w:spacing w:after="0"/>
        <w:rPr>
          <w:b/>
          <w:bCs/>
        </w:rPr>
      </w:pPr>
      <w:r>
        <w:rPr>
          <w:b/>
          <w:bCs/>
        </w:rPr>
        <w:t>Lessons Learned</w:t>
      </w:r>
    </w:p>
    <w:p w14:paraId="67575F1E" w14:textId="77777777" w:rsidR="00AC40EF" w:rsidRDefault="00400CA4">
      <w:pPr>
        <w:pStyle w:val="Textbody"/>
        <w:spacing w:after="0"/>
      </w:pPr>
      <w:r>
        <w:t xml:space="preserve">What did you learn by working on the project throughout the course?  How did it relate to the Living </w:t>
      </w:r>
      <w:r>
        <w:rPr>
          <w:i/>
          <w:iCs/>
        </w:rPr>
        <w:t xml:space="preserve">with </w:t>
      </w:r>
      <w:r>
        <w:t>Cyber curriculum?  How was the experience beneficial to problem solving in general?  What did you learn th</w:t>
      </w:r>
      <w:r>
        <w:t>at will benefit you in future courses in the curriculum?</w:t>
      </w:r>
    </w:p>
    <w:p w14:paraId="1DE8FD28" w14:textId="77777777" w:rsidR="00AC40EF" w:rsidRDefault="00AC40EF">
      <w:pPr>
        <w:pStyle w:val="Textbody"/>
        <w:spacing w:after="0"/>
      </w:pPr>
    </w:p>
    <w:sectPr w:rsidR="00AC40EF">
      <w:footerReference w:type="default" r:id="rId7"/>
      <w:pgSz w:w="12240" w:h="15840"/>
      <w:pgMar w:top="1080" w:right="1080" w:bottom="1656" w:left="108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6F245" w14:textId="77777777" w:rsidR="00400CA4" w:rsidRDefault="00400CA4">
      <w:r>
        <w:separator/>
      </w:r>
    </w:p>
  </w:endnote>
  <w:endnote w:type="continuationSeparator" w:id="0">
    <w:p w14:paraId="17B82518" w14:textId="77777777" w:rsidR="00400CA4" w:rsidRDefault="00400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, Gadugi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399CE" w14:textId="77777777" w:rsidR="00F832CA" w:rsidRDefault="00400CA4">
    <w:pPr>
      <w:pStyle w:val="Footer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C0D44" w14:textId="77777777" w:rsidR="00400CA4" w:rsidRDefault="00400CA4">
      <w:r>
        <w:rPr>
          <w:color w:val="000000"/>
        </w:rPr>
        <w:separator/>
      </w:r>
    </w:p>
  </w:footnote>
  <w:footnote w:type="continuationSeparator" w:id="0">
    <w:p w14:paraId="28F05F1C" w14:textId="77777777" w:rsidR="00400CA4" w:rsidRDefault="00400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811FC"/>
    <w:multiLevelType w:val="multilevel"/>
    <w:tmpl w:val="5BF4F8BE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C40EF"/>
    <w:rsid w:val="000E299F"/>
    <w:rsid w:val="00400CA4"/>
    <w:rsid w:val="00A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22ED"/>
  <w15:docId w15:val="{82925650-20E2-49A1-8081-FB6F0605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Calibri" w:cs="Vrinda, Gadugi"/>
      <w:sz w:val="24"/>
      <w:szCs w:val="28"/>
      <w:lang w:bidi="bn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WenQuanYi Micro Hei" w:hAnsi="Arial" w:cs="FreeSans"/>
      <w:sz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ListParagraph">
    <w:name w:val="List Paragraph"/>
    <w:basedOn w:val="Standard"/>
    <w:pPr>
      <w:spacing w:after="160"/>
      <w:ind w:left="72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NoList1">
    <w:name w:val="No List1"/>
    <w:pPr>
      <w:suppressAutoHyphens/>
    </w:pPr>
  </w:style>
  <w:style w:type="paragraph" w:customStyle="1" w:styleId="APCSDefinition">
    <w:name w:val="APCS Definition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FF99"/>
    </w:pPr>
  </w:style>
  <w:style w:type="paragraph" w:customStyle="1" w:styleId="APCSActivity">
    <w:name w:val="APCS Activity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99FF99"/>
    </w:pPr>
  </w:style>
  <w:style w:type="paragraph" w:customStyle="1" w:styleId="APCSLessonbreak">
    <w:name w:val="APCS Lesson break"/>
    <w:basedOn w:val="Textbody"/>
    <w:pPr>
      <w:spacing w:after="0"/>
      <w:jc w:val="center"/>
    </w:pPr>
    <w:rPr>
      <w:b/>
      <w:bCs/>
      <w:color w:val="FF3333"/>
      <w:shd w:val="clear" w:color="auto" w:fill="FFFF00"/>
    </w:rPr>
  </w:style>
  <w:style w:type="paragraph" w:customStyle="1" w:styleId="APCSDidyouknow">
    <w:name w:val="APCS Did you know?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</w:pPr>
  </w:style>
  <w:style w:type="paragraph" w:customStyle="1" w:styleId="APCSHomework">
    <w:name w:val="APCS Homework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00CCFF"/>
    </w:pPr>
  </w:style>
  <w:style w:type="paragraph" w:customStyle="1" w:styleId="APCSTotheteacher">
    <w:name w:val="APCS To the teacher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</w:pPr>
  </w:style>
  <w:style w:type="paragraph" w:customStyle="1" w:styleId="APCSLessonheader">
    <w:name w:val="APCS Lesson header"/>
    <w:basedOn w:val="Standard"/>
    <w:pPr>
      <w:tabs>
        <w:tab w:val="right" w:pos="10080"/>
      </w:tabs>
    </w:pPr>
  </w:style>
  <w:style w:type="paragraph" w:customStyle="1" w:styleId="APCSMasternotesheader">
    <w:name w:val="APCS Master notes header"/>
    <w:basedOn w:val="Standard"/>
    <w:pPr>
      <w:tabs>
        <w:tab w:val="right" w:pos="10080"/>
      </w:tabs>
    </w:pPr>
    <w:rPr>
      <w:b/>
      <w:bCs/>
    </w:rPr>
  </w:style>
  <w:style w:type="paragraph" w:styleId="Salutation">
    <w:name w:val="Salutation"/>
    <w:basedOn w:val="Standard"/>
    <w:pPr>
      <w:suppressLineNumbers/>
    </w:pPr>
  </w:style>
  <w:style w:type="paragraph" w:customStyle="1" w:styleId="Marginalia">
    <w:name w:val="Marginalia"/>
    <w:basedOn w:val="Textbody"/>
    <w:pPr>
      <w:spacing w:after="0"/>
      <w:ind w:left="2268"/>
    </w:pPr>
  </w:style>
  <w:style w:type="paragraph" w:styleId="Signature">
    <w:name w:val="Signature"/>
    <w:basedOn w:val="Standard"/>
    <w:pPr>
      <w:suppressLineNumbers/>
    </w:pPr>
  </w:style>
  <w:style w:type="paragraph" w:customStyle="1" w:styleId="APCSNote">
    <w:name w:val="APCS Note"/>
    <w:basedOn w:val="Standard"/>
    <w:rPr>
      <w:b/>
      <w:bCs/>
      <w:color w:val="FF0000"/>
      <w:shd w:val="clear" w:color="auto" w:fill="FFFF00"/>
    </w:rPr>
  </w:style>
  <w:style w:type="paragraph" w:customStyle="1" w:styleId="APCSCode">
    <w:name w:val="APCS Code"/>
    <w:basedOn w:val="Textbody"/>
    <w:pPr>
      <w:spacing w:after="0"/>
    </w:pPr>
    <w:rPr>
      <w:rFonts w:ascii="Courier New" w:eastAsia="Courier New" w:hAnsi="Courier New" w:cs="Courier New"/>
      <w:sz w:val="22"/>
      <w:szCs w:val="22"/>
    </w:rPr>
  </w:style>
  <w:style w:type="paragraph" w:customStyle="1" w:styleId="APCSActivitycode">
    <w:name w:val="APCS Activity code"/>
    <w:basedOn w:val="APCSActivity"/>
  </w:style>
  <w:style w:type="paragraph" w:customStyle="1" w:styleId="APCSActivitytitle">
    <w:name w:val="APCS Activity title"/>
    <w:basedOn w:val="APCSActivity"/>
    <w:rPr>
      <w:b/>
      <w:bCs/>
    </w:rPr>
  </w:style>
  <w:style w:type="paragraph" w:customStyle="1" w:styleId="APCSDidyouknowtitle">
    <w:name w:val="APCS Did you know? title"/>
    <w:basedOn w:val="APCSDidyouknow"/>
    <w:rPr>
      <w:b/>
      <w:bCs/>
    </w:rPr>
  </w:style>
  <w:style w:type="paragraph" w:customStyle="1" w:styleId="APCSHomeworktitle">
    <w:name w:val="APCS Homework title"/>
    <w:basedOn w:val="APCSHomework"/>
    <w:rPr>
      <w:b/>
      <w:bCs/>
    </w:rPr>
  </w:style>
  <w:style w:type="paragraph" w:customStyle="1" w:styleId="APCSTotheteachertitle">
    <w:name w:val="APCS To the teacher title"/>
    <w:basedOn w:val="APCSTotheteacher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5040"/>
        <w:tab w:val="right" w:pos="10080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MNCallOut">
    <w:name w:val="MN_CallOut"/>
    <w:basedOn w:val="Heading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  <w:spacing w:before="0" w:after="0"/>
    </w:pPr>
    <w:rPr>
      <w:b w:val="0"/>
      <w:sz w:val="24"/>
    </w:rPr>
  </w:style>
  <w:style w:type="character" w:customStyle="1" w:styleId="WW8Num1z0">
    <w:name w:val="WW8Num1z0"/>
    <w:rPr>
      <w:rFonts w:ascii="Times New Roman" w:eastAsia="Times New Roman" w:hAnsi="Times New Roman" w:cs="Times New Roman"/>
      <w:sz w:val="24"/>
      <w:szCs w:val="3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Irteza Khan</dc:creator>
  <cp:lastModifiedBy>Aankit Pokhrel</cp:lastModifiedBy>
  <cp:revision>2</cp:revision>
  <dcterms:created xsi:type="dcterms:W3CDTF">2020-05-13T19:05:00Z</dcterms:created>
  <dcterms:modified xsi:type="dcterms:W3CDTF">2020-05-13T19:05:00Z</dcterms:modified>
</cp:coreProperties>
</file>